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94F" w:rsidRPr="00B54FC2" w:rsidRDefault="005336C8">
      <w:pPr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475605" cy="8315960"/>
            <wp:effectExtent l="0" t="0" r="0" b="8890"/>
            <wp:docPr id="1" name="Рисунок 1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831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94F" w:rsidRPr="00B54FC2">
        <w:rPr>
          <w:lang w:val="ru-RU"/>
        </w:rPr>
        <w:br w:type="page"/>
      </w:r>
    </w:p>
    <w:p w:rsidR="00397FC7" w:rsidRPr="006C3BE5" w:rsidRDefault="00C50A9F" w:rsidP="006C3BE5">
      <w:pPr>
        <w:jc w:val="left"/>
        <w:rPr>
          <w:lang w:val="ru-RU"/>
        </w:rPr>
      </w:pPr>
      <w:r>
        <w:rPr>
          <w:b/>
          <w:noProof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7D8687" wp14:editId="069EB746">
                <wp:simplePos x="0" y="0"/>
                <wp:positionH relativeFrom="margin">
                  <wp:posOffset>-486493</wp:posOffset>
                </wp:positionH>
                <wp:positionV relativeFrom="margin">
                  <wp:posOffset>-173800</wp:posOffset>
                </wp:positionV>
                <wp:extent cx="6631305" cy="10054590"/>
                <wp:effectExtent l="0" t="0" r="36195" b="2286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4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23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5336C8" w:rsidP="005D78F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5D78F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5D78F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pacing w:val="-1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8F5AF2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ГТУ </w:t>
                              </w:r>
                              <w:r w:rsidR="005336C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06.00.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ГЧ</w:t>
                              </w:r>
                            </w:p>
                            <w:p w:rsidR="00C50A9F" w:rsidRPr="0042148F" w:rsidRDefault="00C50A9F" w:rsidP="00C50A9F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:rsidR="00C50A9F" w:rsidRPr="0042148F" w:rsidRDefault="00C50A9F" w:rsidP="00C50A9F">
                              <w:pPr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8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5336C8" w:rsidRDefault="005D78F8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C50A9F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 w:rsidR="00C50A9F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CF1877" w:rsidRDefault="00664AA2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Лысков К.Е.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1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5336C8" w:rsidRDefault="005D78F8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C50A9F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>Провер</w:t>
                                </w:r>
                                <w:proofErr w:type="spellEnd"/>
                                <w:r w:rsidR="00C50A9F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664AA2" w:rsidRDefault="00664AA2" w:rsidP="00C50A9F">
                                <w:pPr>
                                  <w:rPr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  <w:t>Гончар Е.А.</w:t>
                                </w:r>
                              </w:p>
                              <w:p w:rsidR="00C50A9F" w:rsidRPr="00664AA2" w:rsidRDefault="00C50A9F" w:rsidP="00C50A9F">
                                <w:pPr>
                                  <w:rPr>
                                    <w:sz w:val="24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4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42148F" w:rsidRDefault="00C50A9F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0F5385" w:rsidRDefault="00C50A9F" w:rsidP="00C50A9F">
                                <w:pPr>
                                  <w:rPr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37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5336C8" w:rsidRDefault="005D78F8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 w:rsidR="005336C8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Т</w:t>
                                </w:r>
                                <w:r w:rsidR="005D1F7A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r w:rsidR="005D1F7A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к</w:t>
                                </w:r>
                                <w:bookmarkStart w:id="0" w:name="_GoBack"/>
                                <w:bookmarkEnd w:id="0"/>
                                <w:r w:rsidR="00C50A9F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>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CF1877" w:rsidRDefault="00664AA2" w:rsidP="00C50A9F">
                                <w:pPr>
                                  <w:rPr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>Север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40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2E95" w:rsidRDefault="005D78F8" w:rsidP="00202E95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202E95">
                                  <w:rPr>
                                    <w:sz w:val="16"/>
                                    <w:szCs w:val="16"/>
                                  </w:rPr>
                                  <w:t>Утв</w:t>
                                </w:r>
                                <w:proofErr w:type="spellEnd"/>
                                <w:r w:rsidR="00202E95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:rsidR="00C50A9F" w:rsidRPr="005336C8" w:rsidRDefault="00C50A9F" w:rsidP="00202E95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664AA2" w:rsidRDefault="00664AA2" w:rsidP="00C50A9F">
                                <w:pPr>
                                  <w:rPr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  <w:t>Смелов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2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4928"/>
                            <a:ext cx="3285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78F8" w:rsidRDefault="005D78F8" w:rsidP="005336C8">
                              <w:pPr>
                                <w:suppressAutoHyphens/>
                                <w:jc w:val="center"/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5D78F8" w:rsidRDefault="00C50A9F" w:rsidP="005336C8">
                              <w:pPr>
                                <w:suppressAutoHyphens/>
                                <w:jc w:val="center"/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Скриншот работы</w:t>
                              </w:r>
                            </w:p>
                            <w:p w:rsidR="00C50A9F" w:rsidRPr="000F5385" w:rsidRDefault="005336C8" w:rsidP="005336C8">
                              <w:pPr>
                                <w:suppressAutoHyphens/>
                                <w:jc w:val="center"/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интернет-сервиса</w:t>
                              </w:r>
                            </w:p>
                            <w:p w:rsidR="00C50A9F" w:rsidRPr="00CB455E" w:rsidRDefault="00C50A9F" w:rsidP="00C50A9F">
                              <w:pPr>
                                <w:pStyle w:val="ab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proofErr w:type="spellEnd"/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968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2BDA" w:rsidRPr="008F671C" w:rsidRDefault="00F5059E" w:rsidP="00DB2BDA">
                              <w:pPr>
                                <w:ind w:right="57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5059E"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74417024</w:t>
                              </w:r>
                              <w:r w:rsidR="00DB2BDA" w:rsidRPr="008F671C">
                                <w:rPr>
                                  <w:i/>
                                  <w:sz w:val="24"/>
                                  <w:szCs w:val="24"/>
                                </w:rPr>
                                <w:t>, 202</w:t>
                              </w:r>
                              <w:r w:rsidR="00DB2BDA" w:rsidRPr="008F671C"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DB2BDA" w:rsidRPr="008F671C" w:rsidRDefault="00DB2BDA" w:rsidP="00DB2BDA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A9F" w:rsidRPr="0042148F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D8687" id="Группа 3" o:spid="_x0000_s1026" style="position:absolute;margin-left:-38.3pt;margin-top:-13.7pt;width:522.15pt;height:791.7pt;z-index:251661312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923" o:spid="_x0000_s1028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24" o:spid="_x0000_s1029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25" o:spid="_x0000_s1030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26" o:spid="_x0000_s1031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27" o:spid="_x0000_s1032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28" o:spid="_x0000_s1033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929" o:spid="_x0000_s1034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930" o:spid="_x0000_s1035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933" o:spid="_x0000_s1036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C50A9F" w:rsidRPr="005336C8" w:rsidRDefault="005336C8" w:rsidP="005D78F8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934" o:spid="_x0000_s1037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C50A9F" w:rsidRPr="005336C8" w:rsidRDefault="00C50A9F" w:rsidP="005D78F8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</w:pPr>
                        <w:proofErr w:type="spellStart"/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35" o:spid="_x0000_s1038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C50A9F" w:rsidRPr="005336C8" w:rsidRDefault="00C50A9F" w:rsidP="005D78F8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pacing w:val="-10"/>
                            <w:sz w:val="16"/>
                            <w:szCs w:val="16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pacing w:val="-10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39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C50A9F" w:rsidRPr="005336C8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0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C50A9F" w:rsidRPr="005336C8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1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C50A9F" w:rsidRPr="008F5AF2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ГТУ </w:t>
                        </w:r>
                        <w:r w:rsidR="005336C8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06.00.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ГЧ</w:t>
                        </w:r>
                      </w:p>
                      <w:p w:rsidR="00C50A9F" w:rsidRPr="0042148F" w:rsidRDefault="00C50A9F" w:rsidP="00C50A9F">
                        <w:pPr>
                          <w:pStyle w:val="ab"/>
                          <w:jc w:val="left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:rsidR="00C50A9F" w:rsidRPr="0042148F" w:rsidRDefault="00C50A9F" w:rsidP="00C50A9F">
                        <w:pPr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042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40" o:spid="_x0000_s1043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941" o:spid="_x0000_s1044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942" o:spid="_x0000_s1045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943" o:spid="_x0000_s1046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group id="Group 944" o:spid="_x0000_s1047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945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C50A9F" w:rsidRPr="005336C8" w:rsidRDefault="005D78F8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C50A9F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 w:rsidR="00C50A9F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6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C50A9F" w:rsidRPr="00CF1877" w:rsidRDefault="00664AA2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Лысков К.Е.</w:t>
                          </w:r>
                        </w:p>
                      </w:txbxContent>
                    </v:textbox>
                  </v:rect>
                </v:group>
                <v:group id="Group 947" o:spid="_x0000_s1050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94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C50A9F" w:rsidRPr="005336C8" w:rsidRDefault="005D78F8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C50A9F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>Провер</w:t>
                          </w:r>
                          <w:proofErr w:type="spellEnd"/>
                          <w:r w:rsidR="00C50A9F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C50A9F" w:rsidRPr="00664AA2" w:rsidRDefault="00664AA2" w:rsidP="00C50A9F">
                          <w:pPr>
                            <w:rPr>
                              <w:i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6"/>
                              <w:szCs w:val="18"/>
                              <w:lang w:val="ru-RU"/>
                            </w:rPr>
                            <w:t>Гончар Е.А.</w:t>
                          </w:r>
                        </w:p>
                        <w:p w:rsidR="00C50A9F" w:rsidRPr="00664AA2" w:rsidRDefault="00C50A9F" w:rsidP="00C50A9F">
                          <w:pPr>
                            <w:rPr>
                              <w:sz w:val="24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0" o:spid="_x0000_s1053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95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C50A9F" w:rsidRPr="0042148F" w:rsidRDefault="00C50A9F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95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C50A9F" w:rsidRPr="000F5385" w:rsidRDefault="00C50A9F" w:rsidP="00C50A9F">
                          <w:pPr>
                            <w:rPr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53" o:spid="_x0000_s1056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95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C50A9F" w:rsidRPr="005336C8" w:rsidRDefault="005D78F8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="005336C8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  <w:t>Т</w:t>
                          </w:r>
                          <w:r w:rsidR="005D1F7A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 xml:space="preserve">. </w:t>
                          </w:r>
                          <w:r w:rsidR="005D1F7A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  <w:t>к</w:t>
                          </w:r>
                          <w:bookmarkStart w:id="1" w:name="_GoBack"/>
                          <w:bookmarkEnd w:id="1"/>
                          <w:r w:rsidR="00C50A9F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>онтр.</w:t>
                          </w:r>
                        </w:p>
                      </w:txbxContent>
                    </v:textbox>
                  </v:rect>
                  <v:rect id="Rectangle 95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C50A9F" w:rsidRPr="00CF1877" w:rsidRDefault="00664AA2" w:rsidP="00C50A9F">
                          <w:pPr>
                            <w:rPr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  <w:lang w:val="ru-RU"/>
                            </w:rPr>
                            <w:t>Север А.С.</w:t>
                          </w:r>
                        </w:p>
                      </w:txbxContent>
                    </v:textbox>
                  </v:rect>
                </v:group>
                <v:group id="Group 956" o:spid="_x0000_s1059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95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202E95" w:rsidRDefault="005D78F8" w:rsidP="00202E95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202E95">
                            <w:rPr>
                              <w:sz w:val="16"/>
                              <w:szCs w:val="16"/>
                            </w:rPr>
                            <w:t>Утв</w:t>
                          </w:r>
                          <w:proofErr w:type="spellEnd"/>
                          <w:r w:rsidR="00202E95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C50A9F" w:rsidRPr="005336C8" w:rsidRDefault="00C50A9F" w:rsidP="00202E95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95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C50A9F" w:rsidRPr="00664AA2" w:rsidRDefault="00664AA2" w:rsidP="00C50A9F">
                          <w:pPr>
                            <w:rPr>
                              <w:i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6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</w:txbxContent>
                    </v:textbox>
                  </v:rect>
                </v:group>
                <v:line id="Line 959" o:spid="_x0000_s1062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rect id="Rectangle 960" o:spid="_x0000_s1063" style="position:absolute;left:5189;top:14928;width:3285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5D78F8" w:rsidRDefault="005D78F8" w:rsidP="005336C8">
                        <w:pPr>
                          <w:suppressAutoHyphens/>
                          <w:jc w:val="center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5D78F8" w:rsidRDefault="00C50A9F" w:rsidP="005336C8">
                        <w:pPr>
                          <w:suppressAutoHyphens/>
                          <w:jc w:val="center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Скриншот работы</w:t>
                        </w:r>
                      </w:p>
                      <w:p w:rsidR="00C50A9F" w:rsidRPr="000F5385" w:rsidRDefault="005336C8" w:rsidP="005336C8">
                        <w:pPr>
                          <w:suppressAutoHyphens/>
                          <w:jc w:val="center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интернет-сервиса</w:t>
                        </w:r>
                      </w:p>
                      <w:p w:rsidR="00C50A9F" w:rsidRPr="00CB455E" w:rsidRDefault="00C50A9F" w:rsidP="00C50A9F">
                        <w:pPr>
                          <w:pStyle w:val="ab"/>
                          <w:suppressAutoHyphens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61" o:spid="_x0000_s1064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962" o:spid="_x0000_s1065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963" o:spid="_x0000_s1066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rect id="Rectangle 964" o:spid="_x0000_s1067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C50A9F" w:rsidRPr="005336C8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</w:pPr>
                        <w:proofErr w:type="spellStart"/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  <w:t>Лит</w:t>
                        </w:r>
                        <w:proofErr w:type="spellEnd"/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068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C50A9F" w:rsidRPr="005336C8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69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C50A9F" w:rsidRPr="005336C8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0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968" o:spid="_x0000_s1071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rect id="Rectangle 969" o:spid="_x0000_s1072" style="position:absolute;left:8595;top:15651;width:292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DB2BDA" w:rsidRPr="008F671C" w:rsidRDefault="00F5059E" w:rsidP="00DB2BDA">
                        <w:pPr>
                          <w:ind w:right="57"/>
                          <w:jc w:val="center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F5059E"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74417024</w:t>
                        </w:r>
                        <w:r w:rsidR="00DB2BDA" w:rsidRPr="008F671C">
                          <w:rPr>
                            <w:i/>
                            <w:sz w:val="24"/>
                            <w:szCs w:val="24"/>
                          </w:rPr>
                          <w:t>, 202</w:t>
                        </w:r>
                        <w:r w:rsidR="00DB2BDA" w:rsidRPr="008F671C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DB2BDA" w:rsidRPr="008F671C" w:rsidRDefault="00DB2BDA" w:rsidP="00DB2BDA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color w:val="FFFFFF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A9F" w:rsidRPr="0042148F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3" style="position:absolute;left:8684;top:15204;width:54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397FC7" w:rsidRPr="006C3BE5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03CCB"/>
    <w:rsid w:val="00011F32"/>
    <w:rsid w:val="000243BA"/>
    <w:rsid w:val="00036E12"/>
    <w:rsid w:val="0007213F"/>
    <w:rsid w:val="000D1C75"/>
    <w:rsid w:val="000E37C0"/>
    <w:rsid w:val="000F5385"/>
    <w:rsid w:val="00151399"/>
    <w:rsid w:val="00166833"/>
    <w:rsid w:val="00177D05"/>
    <w:rsid w:val="001D07EE"/>
    <w:rsid w:val="001E2D72"/>
    <w:rsid w:val="00202E95"/>
    <w:rsid w:val="0022750B"/>
    <w:rsid w:val="002A517F"/>
    <w:rsid w:val="002B057C"/>
    <w:rsid w:val="002D2A77"/>
    <w:rsid w:val="002D4A03"/>
    <w:rsid w:val="003008F4"/>
    <w:rsid w:val="0030409B"/>
    <w:rsid w:val="0031161A"/>
    <w:rsid w:val="00337AAA"/>
    <w:rsid w:val="00345C73"/>
    <w:rsid w:val="0034688D"/>
    <w:rsid w:val="00397FC7"/>
    <w:rsid w:val="003B079A"/>
    <w:rsid w:val="003B62F5"/>
    <w:rsid w:val="003C5252"/>
    <w:rsid w:val="003F79B4"/>
    <w:rsid w:val="00435576"/>
    <w:rsid w:val="004869D6"/>
    <w:rsid w:val="004A3964"/>
    <w:rsid w:val="004D1FED"/>
    <w:rsid w:val="00514E5A"/>
    <w:rsid w:val="005336C8"/>
    <w:rsid w:val="0055241E"/>
    <w:rsid w:val="00553013"/>
    <w:rsid w:val="00573DA1"/>
    <w:rsid w:val="00583B37"/>
    <w:rsid w:val="005A3EC7"/>
    <w:rsid w:val="005B2C8B"/>
    <w:rsid w:val="005C79FB"/>
    <w:rsid w:val="005D1F7A"/>
    <w:rsid w:val="005D78F8"/>
    <w:rsid w:val="005F13AC"/>
    <w:rsid w:val="00637A31"/>
    <w:rsid w:val="00664AA2"/>
    <w:rsid w:val="00685C51"/>
    <w:rsid w:val="006C3BE5"/>
    <w:rsid w:val="006D7F08"/>
    <w:rsid w:val="006F098B"/>
    <w:rsid w:val="007B67C1"/>
    <w:rsid w:val="007E2E11"/>
    <w:rsid w:val="007F250A"/>
    <w:rsid w:val="00804636"/>
    <w:rsid w:val="00834145"/>
    <w:rsid w:val="008662EE"/>
    <w:rsid w:val="008830C1"/>
    <w:rsid w:val="008C192D"/>
    <w:rsid w:val="008F203D"/>
    <w:rsid w:val="00937430"/>
    <w:rsid w:val="0095193C"/>
    <w:rsid w:val="00964662"/>
    <w:rsid w:val="00996BCC"/>
    <w:rsid w:val="009D2FFD"/>
    <w:rsid w:val="009F44A3"/>
    <w:rsid w:val="009F4B1C"/>
    <w:rsid w:val="009F594F"/>
    <w:rsid w:val="00A37CD8"/>
    <w:rsid w:val="00A57B47"/>
    <w:rsid w:val="00A615F7"/>
    <w:rsid w:val="00A84541"/>
    <w:rsid w:val="00A93945"/>
    <w:rsid w:val="00AC759A"/>
    <w:rsid w:val="00B02BAA"/>
    <w:rsid w:val="00B03A96"/>
    <w:rsid w:val="00B128CA"/>
    <w:rsid w:val="00B30231"/>
    <w:rsid w:val="00B54FC2"/>
    <w:rsid w:val="00B9056D"/>
    <w:rsid w:val="00B92D4C"/>
    <w:rsid w:val="00BF48A7"/>
    <w:rsid w:val="00C0595E"/>
    <w:rsid w:val="00C37DA2"/>
    <w:rsid w:val="00C50A9F"/>
    <w:rsid w:val="00C862A8"/>
    <w:rsid w:val="00C9671F"/>
    <w:rsid w:val="00CB455E"/>
    <w:rsid w:val="00CF1877"/>
    <w:rsid w:val="00D51DEF"/>
    <w:rsid w:val="00DA46C1"/>
    <w:rsid w:val="00DB0E3F"/>
    <w:rsid w:val="00DB2BDA"/>
    <w:rsid w:val="00E06A6A"/>
    <w:rsid w:val="00E36CAB"/>
    <w:rsid w:val="00E64020"/>
    <w:rsid w:val="00ED4D90"/>
    <w:rsid w:val="00F45015"/>
    <w:rsid w:val="00F4686D"/>
    <w:rsid w:val="00F5059E"/>
    <w:rsid w:val="00F937B8"/>
    <w:rsid w:val="00FA1F4B"/>
    <w:rsid w:val="00F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F99BAD"/>
  <w15:docId w15:val="{8676A819-68A4-42E5-8BB3-C318A0A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17F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517F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A517F"/>
    <w:pPr>
      <w:suppressAutoHyphens/>
      <w:spacing w:line="336" w:lineRule="auto"/>
      <w:jc w:val="center"/>
    </w:pPr>
  </w:style>
  <w:style w:type="paragraph" w:styleId="a5">
    <w:name w:val="footer"/>
    <w:basedOn w:val="a"/>
    <w:rsid w:val="002A517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A517F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A517F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A517F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A517F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2A517F"/>
    <w:pPr>
      <w:suppressAutoHyphens/>
    </w:pPr>
    <w:rPr>
      <w:noProof/>
    </w:rPr>
  </w:style>
  <w:style w:type="paragraph" w:styleId="ae">
    <w:name w:val="annotation text"/>
    <w:basedOn w:val="a"/>
    <w:semiHidden/>
    <w:rsid w:val="002A517F"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55241E"/>
    <w:rPr>
      <w:rFonts w:ascii="ISOCPEUR" w:hAnsi="ISOCPEUR"/>
      <w:i/>
      <w:sz w:val="28"/>
      <w:lang w:val="uk-UA"/>
    </w:rPr>
  </w:style>
  <w:style w:type="table" w:styleId="af">
    <w:name w:val="Table Grid"/>
    <w:basedOn w:val="a1"/>
    <w:uiPriority w:val="39"/>
    <w:rsid w:val="00B54FC2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54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 Lyskov</cp:lastModifiedBy>
  <cp:revision>17</cp:revision>
  <dcterms:created xsi:type="dcterms:W3CDTF">2021-06-02T13:19:00Z</dcterms:created>
  <dcterms:modified xsi:type="dcterms:W3CDTF">2024-06-04T16:04:00Z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